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136E1" w14:textId="77777777" w:rsidR="00C14133" w:rsidRDefault="00C14133" w:rsidP="007470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7560"/>
      </w:tblGrid>
      <w:tr w:rsidR="00747069" w14:paraId="042D7011" w14:textId="77777777" w:rsidTr="00747069">
        <w:tc>
          <w:tcPr>
            <w:tcW w:w="1296" w:type="dxa"/>
          </w:tcPr>
          <w:p w14:paraId="07B33354" w14:textId="77777777" w:rsidR="00747069" w:rsidRDefault="00747069" w:rsidP="00747069">
            <w:r w:rsidRPr="00747069">
              <w:rPr>
                <w:noProof/>
              </w:rPr>
              <w:drawing>
                <wp:inline distT="0" distB="0" distL="0" distR="0" wp14:anchorId="61EF6BF3" wp14:editId="390D4103">
                  <wp:extent cx="685800" cy="419342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208" cy="41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00C4E2FA" w14:textId="77777777" w:rsidR="00747069" w:rsidRPr="00747069" w:rsidRDefault="00747069" w:rsidP="00747069">
            <w:pPr>
              <w:rPr>
                <w:sz w:val="36"/>
              </w:rPr>
            </w:pPr>
            <w:r w:rsidRPr="00747069">
              <w:rPr>
                <w:sz w:val="36"/>
              </w:rPr>
              <w:fldChar w:fldCharType="begin"/>
            </w:r>
            <w:r w:rsidRPr="00747069">
              <w:rPr>
                <w:sz w:val="36"/>
              </w:rPr>
              <w:instrText xml:space="preserve"> TITLE  \* MERGEFORMAT </w:instrText>
            </w:r>
            <w:r w:rsidRPr="00747069">
              <w:rPr>
                <w:sz w:val="36"/>
              </w:rPr>
              <w:fldChar w:fldCharType="separate"/>
            </w:r>
            <w:proofErr w:type="spellStart"/>
            <w:proofErr w:type="gramStart"/>
            <w:r w:rsidR="00AD6FCD">
              <w:rPr>
                <w:sz w:val="36"/>
              </w:rPr>
              <w:t>kNN</w:t>
            </w:r>
            <w:proofErr w:type="spellEnd"/>
            <w:proofErr w:type="gramEnd"/>
            <w:r w:rsidR="00AD6FCD">
              <w:rPr>
                <w:sz w:val="36"/>
              </w:rPr>
              <w:t xml:space="preserve"> Classifier</w:t>
            </w:r>
            <w:r w:rsidRPr="00747069">
              <w:rPr>
                <w:sz w:val="36"/>
              </w:rPr>
              <w:fldChar w:fldCharType="end"/>
            </w:r>
          </w:p>
          <w:p w14:paraId="1C4452E9" w14:textId="77777777" w:rsidR="00747069" w:rsidRPr="000E75D0" w:rsidRDefault="00747069" w:rsidP="00747069">
            <w:pPr>
              <w:rPr>
                <w:sz w:val="22"/>
                <w:szCs w:val="22"/>
              </w:rPr>
            </w:pPr>
            <w:r w:rsidRPr="000E75D0">
              <w:rPr>
                <w:sz w:val="22"/>
                <w:szCs w:val="22"/>
              </w:rPr>
              <w:fldChar w:fldCharType="begin"/>
            </w:r>
            <w:r w:rsidRPr="000E75D0">
              <w:rPr>
                <w:sz w:val="22"/>
                <w:szCs w:val="22"/>
              </w:rPr>
              <w:instrText xml:space="preserve"> SUBJECT  \* MERGEFORMAT </w:instrText>
            </w:r>
            <w:r w:rsidRPr="000E75D0">
              <w:rPr>
                <w:sz w:val="22"/>
                <w:szCs w:val="22"/>
              </w:rPr>
              <w:fldChar w:fldCharType="separate"/>
            </w:r>
            <w:r w:rsidR="00AD6FCD">
              <w:rPr>
                <w:sz w:val="22"/>
                <w:szCs w:val="22"/>
              </w:rPr>
              <w:t>CS 450</w:t>
            </w:r>
            <w:r w:rsidRPr="000E75D0">
              <w:rPr>
                <w:sz w:val="22"/>
                <w:szCs w:val="22"/>
              </w:rPr>
              <w:fldChar w:fldCharType="end"/>
            </w:r>
          </w:p>
        </w:tc>
      </w:tr>
    </w:tbl>
    <w:p w14:paraId="5E30FCBA" w14:textId="77777777" w:rsidR="002D147B" w:rsidRDefault="00525CD0" w:rsidP="00C14133">
      <w:pPr>
        <w:pStyle w:val="Heading1"/>
      </w:pPr>
      <w:r>
        <w:t>Instructions</w:t>
      </w:r>
    </w:p>
    <w:p w14:paraId="185C44C6" w14:textId="77777777" w:rsidR="00747069" w:rsidRDefault="00525CD0" w:rsidP="00747069">
      <w:r>
        <w:t>Complete the assignment, then answer these questions and submit this form to I-Learn.</w:t>
      </w:r>
    </w:p>
    <w:p w14:paraId="26C72FF4" w14:textId="77777777" w:rsidR="00525CD0" w:rsidRDefault="00525CD0" w:rsidP="00747069"/>
    <w:p w14:paraId="42877D2E" w14:textId="77777777" w:rsidR="00525CD0" w:rsidRDefault="00525CD0" w:rsidP="00747069">
      <w:r>
        <w:t>Name:</w:t>
      </w:r>
    </w:p>
    <w:p w14:paraId="62DA29DF" w14:textId="77777777" w:rsidR="00525CD0" w:rsidRPr="00747069" w:rsidRDefault="00525CD0" w:rsidP="00747069"/>
    <w:p w14:paraId="668539E2" w14:textId="77777777" w:rsidR="00525CD0" w:rsidRDefault="00525CD0" w:rsidP="00525CD0">
      <w:r>
        <w:t xml:space="preserve">1. Please provide the URL of your public </w:t>
      </w:r>
      <w:proofErr w:type="spellStart"/>
      <w:r>
        <w:t>GitHub</w:t>
      </w:r>
      <w:proofErr w:type="spellEnd"/>
      <w:r>
        <w:t xml:space="preserve"> repository.</w:t>
      </w:r>
    </w:p>
    <w:p w14:paraId="200A8632" w14:textId="77777777" w:rsidR="00525CD0" w:rsidRDefault="00525CD0" w:rsidP="00525CD0"/>
    <w:p w14:paraId="0C195EB4" w14:textId="77777777" w:rsidR="005E7B7B" w:rsidRDefault="005E7B7B" w:rsidP="005E7B7B"/>
    <w:p w14:paraId="17D8BF39" w14:textId="578965F4" w:rsidR="005E7B7B" w:rsidRDefault="005E7B7B" w:rsidP="005E7B7B">
      <w:r>
        <w:t xml:space="preserve">2. </w:t>
      </w:r>
      <w:r>
        <w:t>Briefly describe your overall approach to the task and highlight the most difficult part of this assignment.</w:t>
      </w:r>
    </w:p>
    <w:p w14:paraId="4D1933C2" w14:textId="77777777" w:rsidR="005E7B7B" w:rsidRDefault="005E7B7B" w:rsidP="005E7B7B"/>
    <w:p w14:paraId="7392307F" w14:textId="77777777" w:rsidR="002832A7" w:rsidRDefault="002832A7" w:rsidP="005E7B7B"/>
    <w:p w14:paraId="5AE36574" w14:textId="77777777" w:rsidR="005E7B7B" w:rsidRDefault="005E7B7B" w:rsidP="005E7B7B"/>
    <w:p w14:paraId="60B7F405" w14:textId="77777777" w:rsidR="005E7B7B" w:rsidRDefault="005E7B7B" w:rsidP="005E7B7B"/>
    <w:p w14:paraId="4452CEAC" w14:textId="77777777" w:rsidR="005E7B7B" w:rsidRDefault="005E7B7B" w:rsidP="005E7B7B"/>
    <w:p w14:paraId="60BCA222" w14:textId="77777777" w:rsidR="002832A7" w:rsidRDefault="002832A7" w:rsidP="005E7B7B"/>
    <w:p w14:paraId="37CF6790" w14:textId="77777777" w:rsidR="005E7B7B" w:rsidRDefault="005E7B7B" w:rsidP="005E7B7B"/>
    <w:p w14:paraId="09459C40" w14:textId="77777777" w:rsidR="003262D0" w:rsidRDefault="003262D0" w:rsidP="005E7B7B"/>
    <w:p w14:paraId="1B631396" w14:textId="4B6991C4" w:rsidR="005E7B7B" w:rsidRDefault="005E7B7B" w:rsidP="005E7B7B">
      <w:r>
        <w:t xml:space="preserve">3. </w:t>
      </w:r>
      <w:r>
        <w:t>Briefly describe how you handled the distance between nominal attributes.</w:t>
      </w:r>
    </w:p>
    <w:p w14:paraId="42F31485" w14:textId="77777777" w:rsidR="005E7B7B" w:rsidRDefault="005E7B7B" w:rsidP="005E7B7B"/>
    <w:p w14:paraId="2C09F747" w14:textId="77777777" w:rsidR="005E7B7B" w:rsidRDefault="005E7B7B" w:rsidP="005E7B7B"/>
    <w:p w14:paraId="3FA4CA3E" w14:textId="77777777" w:rsidR="002832A7" w:rsidRDefault="002832A7" w:rsidP="005E7B7B"/>
    <w:p w14:paraId="2FEF88D6" w14:textId="77777777" w:rsidR="002832A7" w:rsidRDefault="002832A7" w:rsidP="005E7B7B"/>
    <w:p w14:paraId="13614B31" w14:textId="77777777" w:rsidR="002832A7" w:rsidRDefault="002832A7" w:rsidP="005E7B7B"/>
    <w:p w14:paraId="4A5B5C3E" w14:textId="77777777" w:rsidR="002832A7" w:rsidRDefault="002832A7" w:rsidP="005E7B7B"/>
    <w:p w14:paraId="4E880676" w14:textId="77777777" w:rsidR="003262D0" w:rsidRDefault="003262D0" w:rsidP="005E7B7B"/>
    <w:p w14:paraId="168E5B4A" w14:textId="77777777" w:rsidR="002832A7" w:rsidRDefault="002832A7" w:rsidP="005E7B7B"/>
    <w:p w14:paraId="156027ED" w14:textId="77777777" w:rsidR="005E7B7B" w:rsidRDefault="005E7B7B" w:rsidP="005E7B7B"/>
    <w:p w14:paraId="61EC833A" w14:textId="19D01DAC" w:rsidR="005E7B7B" w:rsidRDefault="005E7B7B" w:rsidP="005E7B7B">
      <w:r>
        <w:t xml:space="preserve">4. </w:t>
      </w:r>
      <w:r>
        <w:t>Briefly describe your process for handling numeric data on different scales (i.e., normalizing).</w:t>
      </w:r>
    </w:p>
    <w:p w14:paraId="49733FF5" w14:textId="77777777" w:rsidR="005E7B7B" w:rsidRDefault="005E7B7B" w:rsidP="005E7B7B"/>
    <w:p w14:paraId="6E50DA1B" w14:textId="77777777" w:rsidR="002832A7" w:rsidRDefault="002832A7" w:rsidP="005E7B7B"/>
    <w:p w14:paraId="2DEE83C7" w14:textId="77777777" w:rsidR="002832A7" w:rsidRDefault="002832A7" w:rsidP="005E7B7B"/>
    <w:p w14:paraId="2ECC2ECD" w14:textId="77777777" w:rsidR="002832A7" w:rsidRDefault="002832A7" w:rsidP="005E7B7B"/>
    <w:p w14:paraId="6A2C4503" w14:textId="77777777" w:rsidR="002832A7" w:rsidRDefault="002832A7" w:rsidP="005E7B7B"/>
    <w:p w14:paraId="34C03FA2" w14:textId="77777777" w:rsidR="002832A7" w:rsidRDefault="002832A7">
      <w:r>
        <w:br w:type="page"/>
      </w:r>
    </w:p>
    <w:p w14:paraId="417F8E76" w14:textId="4B31135A" w:rsidR="005E7B7B" w:rsidRDefault="005E7B7B" w:rsidP="005E7B7B">
      <w:r>
        <w:lastRenderedPageBreak/>
        <w:t xml:space="preserve">5. </w:t>
      </w:r>
      <w:r>
        <w:t>Describe your results for the Iris data set. (For example, what level of accuracy did you see for different values of K? How did your implementation compare to existing implementations?)</w:t>
      </w:r>
    </w:p>
    <w:p w14:paraId="558917E3" w14:textId="77777777" w:rsidR="005E7B7B" w:rsidRDefault="005E7B7B" w:rsidP="005E7B7B"/>
    <w:p w14:paraId="4E55FED2" w14:textId="77777777" w:rsidR="002832A7" w:rsidRDefault="002832A7" w:rsidP="005E7B7B"/>
    <w:p w14:paraId="541D9761" w14:textId="77777777" w:rsidR="002832A7" w:rsidRDefault="002832A7" w:rsidP="005E7B7B"/>
    <w:p w14:paraId="0E453CF5" w14:textId="77777777" w:rsidR="002832A7" w:rsidRDefault="002832A7" w:rsidP="005E7B7B"/>
    <w:p w14:paraId="114038E1" w14:textId="77777777" w:rsidR="002832A7" w:rsidRDefault="002832A7" w:rsidP="005E7B7B"/>
    <w:p w14:paraId="67164906" w14:textId="77777777" w:rsidR="005E7B7B" w:rsidRDefault="005E7B7B" w:rsidP="005E7B7B"/>
    <w:p w14:paraId="5F2A9EC2" w14:textId="77777777" w:rsidR="002832A7" w:rsidRDefault="002832A7" w:rsidP="005E7B7B"/>
    <w:p w14:paraId="3ABAD98E" w14:textId="77777777" w:rsidR="007D05CA" w:rsidRDefault="007D05CA" w:rsidP="005E7B7B"/>
    <w:p w14:paraId="01195158" w14:textId="77777777" w:rsidR="002832A7" w:rsidRDefault="002832A7" w:rsidP="005E7B7B"/>
    <w:p w14:paraId="5CFC520E" w14:textId="77777777" w:rsidR="005E7B7B" w:rsidRDefault="005E7B7B" w:rsidP="005E7B7B"/>
    <w:p w14:paraId="40E6BAAF" w14:textId="2815EA70" w:rsidR="005E7B7B" w:rsidRDefault="005E7B7B" w:rsidP="005E7B7B">
      <w:r>
        <w:t xml:space="preserve">6. </w:t>
      </w:r>
      <w:r>
        <w:t>Describe your results for the Car data set. (For example, what level of accuracy did you see for different values of K? How did your implementation compare to existing implementations?)</w:t>
      </w:r>
    </w:p>
    <w:p w14:paraId="75197A1C" w14:textId="77777777" w:rsidR="005E7B7B" w:rsidRDefault="005E7B7B" w:rsidP="00525CD0"/>
    <w:p w14:paraId="67D2DA37" w14:textId="77777777" w:rsidR="002832A7" w:rsidRDefault="002832A7" w:rsidP="00525CD0"/>
    <w:p w14:paraId="1F0A5EF4" w14:textId="77777777" w:rsidR="002832A7" w:rsidRDefault="002832A7" w:rsidP="00525CD0"/>
    <w:p w14:paraId="6BE96A7D" w14:textId="77777777" w:rsidR="002832A7" w:rsidRDefault="002832A7" w:rsidP="00525CD0"/>
    <w:p w14:paraId="435260C7" w14:textId="77777777" w:rsidR="002832A7" w:rsidRDefault="002832A7" w:rsidP="00525CD0"/>
    <w:p w14:paraId="2D38E0D9" w14:textId="77777777" w:rsidR="007D05CA" w:rsidRDefault="007D05CA" w:rsidP="00525CD0"/>
    <w:p w14:paraId="4A579AE5" w14:textId="77777777" w:rsidR="002832A7" w:rsidRDefault="002832A7" w:rsidP="00525CD0"/>
    <w:p w14:paraId="74A731EC" w14:textId="77777777" w:rsidR="002832A7" w:rsidRDefault="002832A7" w:rsidP="00525CD0"/>
    <w:p w14:paraId="4D3315F5" w14:textId="77777777" w:rsidR="002832A7" w:rsidRDefault="002832A7" w:rsidP="00525CD0"/>
    <w:p w14:paraId="3BDE2F25" w14:textId="77777777" w:rsidR="002832A7" w:rsidRDefault="002832A7" w:rsidP="00525CD0"/>
    <w:p w14:paraId="55C381CC" w14:textId="77777777" w:rsidR="002832A7" w:rsidRDefault="002832A7" w:rsidP="00525CD0"/>
    <w:p w14:paraId="23CCB5A3" w14:textId="7182015F" w:rsidR="00525CD0" w:rsidRDefault="005E7B7B" w:rsidP="00525CD0">
      <w:r>
        <w:t>7. Describe anything you did to go above and beyond the minimum standard requirements.</w:t>
      </w:r>
    </w:p>
    <w:p w14:paraId="7F610068" w14:textId="77777777" w:rsidR="00525CD0" w:rsidRDefault="00525CD0" w:rsidP="00525CD0"/>
    <w:p w14:paraId="47599FF3" w14:textId="77777777" w:rsidR="00525CD0" w:rsidRDefault="00525CD0" w:rsidP="00525CD0"/>
    <w:p w14:paraId="48574367" w14:textId="77777777" w:rsidR="002832A7" w:rsidRDefault="002832A7" w:rsidP="00525CD0"/>
    <w:p w14:paraId="7A16AA83" w14:textId="77777777" w:rsidR="007D05CA" w:rsidRDefault="007D05CA" w:rsidP="00525CD0">
      <w:bookmarkStart w:id="0" w:name="_GoBack"/>
      <w:bookmarkEnd w:id="0"/>
    </w:p>
    <w:p w14:paraId="56C1AD85" w14:textId="77777777" w:rsidR="002832A7" w:rsidRDefault="002832A7" w:rsidP="00525CD0"/>
    <w:p w14:paraId="545A0504" w14:textId="77777777" w:rsidR="00485603" w:rsidRDefault="00485603" w:rsidP="00525CD0"/>
    <w:p w14:paraId="1C7F5F32" w14:textId="77777777" w:rsidR="00485603" w:rsidRDefault="00485603" w:rsidP="00525CD0"/>
    <w:p w14:paraId="5D73B47D" w14:textId="77777777" w:rsidR="00485603" w:rsidRDefault="00485603" w:rsidP="00525CD0"/>
    <w:p w14:paraId="3AE00982" w14:textId="77777777" w:rsidR="00525CD0" w:rsidRDefault="00525CD0" w:rsidP="00525CD0">
      <w:r>
        <w:t>8. Please select the category you feel best describes your assignment:</w:t>
      </w:r>
    </w:p>
    <w:p w14:paraId="3FD9A1DC" w14:textId="77777777" w:rsidR="00525CD0" w:rsidRDefault="00525CD0" w:rsidP="00525CD0"/>
    <w:p w14:paraId="1B234266" w14:textId="77777777" w:rsidR="00525CD0" w:rsidRDefault="00525CD0" w:rsidP="00525CD0"/>
    <w:p w14:paraId="32B715DA" w14:textId="77777777" w:rsidR="00525CD0" w:rsidRDefault="00525CD0" w:rsidP="00485603">
      <w:r>
        <w:t xml:space="preserve">9. Provide a brief justification (1-2 sentences) for selecting that category: </w:t>
      </w:r>
    </w:p>
    <w:p w14:paraId="34CE1B05" w14:textId="77777777" w:rsidR="00C14133" w:rsidRDefault="00C14133"/>
    <w:sectPr w:rsidR="00C14133" w:rsidSect="0052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8A752" w14:textId="77777777" w:rsidR="00525CD0" w:rsidRDefault="00525CD0" w:rsidP="002873EE">
      <w:r>
        <w:separator/>
      </w:r>
    </w:p>
  </w:endnote>
  <w:endnote w:type="continuationSeparator" w:id="0">
    <w:p w14:paraId="73952563" w14:textId="77777777" w:rsidR="00525CD0" w:rsidRDefault="00525CD0" w:rsidP="0028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3F3F8" w14:textId="77777777" w:rsidR="00525CD0" w:rsidRDefault="00525CD0" w:rsidP="002873EE">
      <w:r>
        <w:separator/>
      </w:r>
    </w:p>
  </w:footnote>
  <w:footnote w:type="continuationSeparator" w:id="0">
    <w:p w14:paraId="34895C17" w14:textId="77777777" w:rsidR="00525CD0" w:rsidRDefault="00525CD0" w:rsidP="00287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D0"/>
    <w:rsid w:val="000E75D0"/>
    <w:rsid w:val="002832A7"/>
    <w:rsid w:val="002873EE"/>
    <w:rsid w:val="002D147B"/>
    <w:rsid w:val="003262D0"/>
    <w:rsid w:val="00485603"/>
    <w:rsid w:val="00525CD0"/>
    <w:rsid w:val="005E7B7B"/>
    <w:rsid w:val="00747069"/>
    <w:rsid w:val="007D05CA"/>
    <w:rsid w:val="00A57E2D"/>
    <w:rsid w:val="00AD6FCD"/>
    <w:rsid w:val="00C14133"/>
    <w:rsid w:val="00C4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1D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3EE"/>
  </w:style>
  <w:style w:type="paragraph" w:styleId="Footer">
    <w:name w:val="footer"/>
    <w:basedOn w:val="Normal"/>
    <w:link w:val="Foot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3EE"/>
  </w:style>
  <w:style w:type="table" w:styleId="TableGrid">
    <w:name w:val="Table Grid"/>
    <w:basedOn w:val="TableNormal"/>
    <w:uiPriority w:val="59"/>
    <w:rsid w:val="00747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3EE"/>
  </w:style>
  <w:style w:type="paragraph" w:styleId="Footer">
    <w:name w:val="footer"/>
    <w:basedOn w:val="Normal"/>
    <w:link w:val="Foot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3EE"/>
  </w:style>
  <w:style w:type="table" w:styleId="TableGrid">
    <w:name w:val="Table Grid"/>
    <w:basedOn w:val="TableNormal"/>
    <w:uiPriority w:val="59"/>
    <w:rsid w:val="00747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burton:Library:Application%20Support:Microsoft:Office:User%20Templates:My%20Templates:SB_BYU-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SB_BYU-I template.dotx</Template>
  <TotalTime>13</TotalTime>
  <Pages>2</Pages>
  <Words>197</Words>
  <Characters>1013</Characters>
  <Application>Microsoft Macintosh Word</Application>
  <DocSecurity>0</DocSecurity>
  <Lines>36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Experiment Shell / Hardcoded Classifier</vt:lpstr>
      <vt:lpstr>Instructions</vt:lpstr>
    </vt:vector>
  </TitlesOfParts>
  <Manager/>
  <Company/>
  <LinksUpToDate>false</LinksUpToDate>
  <CharactersWithSpaces>1195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Classifier</dc:title>
  <dc:subject>CS 450</dc:subject>
  <dc:creator>Scott Burton</dc:creator>
  <cp:keywords/>
  <dc:description/>
  <cp:lastModifiedBy>Scott Burton</cp:lastModifiedBy>
  <cp:revision>7</cp:revision>
  <dcterms:created xsi:type="dcterms:W3CDTF">2016-01-06T16:05:00Z</dcterms:created>
  <dcterms:modified xsi:type="dcterms:W3CDTF">2016-01-08T17:51:00Z</dcterms:modified>
  <cp:category/>
</cp:coreProperties>
</file>