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5136E1" w14:textId="77777777" w:rsidR="00C14133" w:rsidRDefault="00C14133" w:rsidP="00747069"/>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296"/>
        <w:gridCol w:w="7560"/>
      </w:tblGrid>
      <w:tr w:rsidR="00747069" w14:paraId="042D7011" w14:textId="77777777" w:rsidTr="00747069">
        <w:tc>
          <w:tcPr>
            <w:tcW w:w="1296" w:type="dxa"/>
          </w:tcPr>
          <w:p w14:paraId="07B33354" w14:textId="77777777" w:rsidR="00747069" w:rsidRDefault="00747069" w:rsidP="00747069">
            <w:r w:rsidRPr="00747069">
              <w:rPr>
                <w:noProof/>
              </w:rPr>
              <w:drawing>
                <wp:inline distT="0" distB="0" distL="0" distR="0" wp14:anchorId="61EF6BF3" wp14:editId="390D4103">
                  <wp:extent cx="685800" cy="419342"/>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6208" cy="419592"/>
                          </a:xfrm>
                          <a:prstGeom prst="rect">
                            <a:avLst/>
                          </a:prstGeom>
                          <a:noFill/>
                          <a:ln>
                            <a:noFill/>
                          </a:ln>
                        </pic:spPr>
                      </pic:pic>
                    </a:graphicData>
                  </a:graphic>
                </wp:inline>
              </w:drawing>
            </w:r>
          </w:p>
        </w:tc>
        <w:tc>
          <w:tcPr>
            <w:tcW w:w="7560" w:type="dxa"/>
          </w:tcPr>
          <w:p w14:paraId="00C4E2FA" w14:textId="77777777" w:rsidR="00747069" w:rsidRPr="00747069" w:rsidRDefault="00747069" w:rsidP="00747069">
            <w:pPr>
              <w:rPr>
                <w:sz w:val="36"/>
              </w:rPr>
            </w:pPr>
            <w:r w:rsidRPr="00747069">
              <w:rPr>
                <w:sz w:val="36"/>
              </w:rPr>
              <w:fldChar w:fldCharType="begin"/>
            </w:r>
            <w:r w:rsidRPr="00747069">
              <w:rPr>
                <w:sz w:val="36"/>
              </w:rPr>
              <w:instrText xml:space="preserve"> TITLE  \* MERGEFORMAT </w:instrText>
            </w:r>
            <w:r w:rsidRPr="00747069">
              <w:rPr>
                <w:sz w:val="36"/>
              </w:rPr>
              <w:fldChar w:fldCharType="separate"/>
            </w:r>
            <w:r w:rsidR="00525CD0">
              <w:rPr>
                <w:sz w:val="36"/>
              </w:rPr>
              <w:t>Experiment Shell / Hardcoded Classifier</w:t>
            </w:r>
            <w:r w:rsidRPr="00747069">
              <w:rPr>
                <w:sz w:val="36"/>
              </w:rPr>
              <w:fldChar w:fldCharType="end"/>
            </w:r>
          </w:p>
          <w:p w14:paraId="1C4452E9" w14:textId="77777777" w:rsidR="00747069" w:rsidRPr="000E75D0" w:rsidRDefault="00747069" w:rsidP="00747069">
            <w:pPr>
              <w:rPr>
                <w:sz w:val="22"/>
                <w:szCs w:val="22"/>
              </w:rPr>
            </w:pPr>
            <w:r w:rsidRPr="000E75D0">
              <w:rPr>
                <w:sz w:val="22"/>
                <w:szCs w:val="22"/>
              </w:rPr>
              <w:fldChar w:fldCharType="begin"/>
            </w:r>
            <w:r w:rsidRPr="000E75D0">
              <w:rPr>
                <w:sz w:val="22"/>
                <w:szCs w:val="22"/>
              </w:rPr>
              <w:instrText xml:space="preserve"> SUBJECT  \* MERGEFORMAT </w:instrText>
            </w:r>
            <w:r w:rsidRPr="000E75D0">
              <w:rPr>
                <w:sz w:val="22"/>
                <w:szCs w:val="22"/>
              </w:rPr>
              <w:fldChar w:fldCharType="separate"/>
            </w:r>
            <w:r w:rsidR="00525CD0">
              <w:rPr>
                <w:sz w:val="22"/>
                <w:szCs w:val="22"/>
              </w:rPr>
              <w:t>CS 450</w:t>
            </w:r>
            <w:r w:rsidRPr="000E75D0">
              <w:rPr>
                <w:sz w:val="22"/>
                <w:szCs w:val="22"/>
              </w:rPr>
              <w:fldChar w:fldCharType="end"/>
            </w:r>
          </w:p>
        </w:tc>
      </w:tr>
    </w:tbl>
    <w:p w14:paraId="5E30FCBA" w14:textId="77777777" w:rsidR="002D147B" w:rsidRDefault="00525CD0" w:rsidP="00C14133">
      <w:pPr>
        <w:pStyle w:val="Heading1"/>
      </w:pPr>
      <w:r>
        <w:t>Instructions</w:t>
      </w:r>
    </w:p>
    <w:p w14:paraId="185C44C6" w14:textId="77777777" w:rsidR="00747069" w:rsidRDefault="00525CD0" w:rsidP="00747069">
      <w:r>
        <w:t>Complete the assignment, then answer these questions and submit this form to I-Learn.</w:t>
      </w:r>
    </w:p>
    <w:p w14:paraId="26C72FF4" w14:textId="77777777" w:rsidR="00525CD0" w:rsidRDefault="00525CD0" w:rsidP="00747069"/>
    <w:p w14:paraId="42877D2E" w14:textId="77777777" w:rsidR="00525CD0" w:rsidRDefault="00525CD0" w:rsidP="00747069">
      <w:r>
        <w:t>Name:</w:t>
      </w:r>
    </w:p>
    <w:p w14:paraId="62DA29DF" w14:textId="77777777" w:rsidR="00525CD0" w:rsidRPr="00747069" w:rsidRDefault="00525CD0" w:rsidP="00747069"/>
    <w:p w14:paraId="668539E2" w14:textId="77777777" w:rsidR="00525CD0" w:rsidRDefault="00525CD0" w:rsidP="00525CD0">
      <w:r>
        <w:t xml:space="preserve">1. Please provide the </w:t>
      </w:r>
      <w:r>
        <w:t>URL o</w:t>
      </w:r>
      <w:r>
        <w:t>f your public GitHub repository.</w:t>
      </w:r>
    </w:p>
    <w:p w14:paraId="200A8632" w14:textId="77777777" w:rsidR="00525CD0" w:rsidRDefault="00525CD0" w:rsidP="00525CD0"/>
    <w:p w14:paraId="4ECADFA4" w14:textId="77777777" w:rsidR="00525CD0" w:rsidRDefault="00525CD0" w:rsidP="00525CD0"/>
    <w:p w14:paraId="57F26840" w14:textId="77777777" w:rsidR="00525CD0" w:rsidRDefault="00525CD0" w:rsidP="00525CD0">
      <w:r>
        <w:t xml:space="preserve">2. </w:t>
      </w:r>
      <w:r>
        <w:tab/>
      </w:r>
      <w:r>
        <w:t>My experiment shell can correctly</w:t>
      </w:r>
      <w:r>
        <w:t xml:space="preserve"> load the Iris dataset:</w:t>
      </w:r>
    </w:p>
    <w:p w14:paraId="099638A5" w14:textId="77777777" w:rsidR="00525CD0" w:rsidRDefault="00525CD0" w:rsidP="00525CD0"/>
    <w:p w14:paraId="6307B9CD" w14:textId="77777777" w:rsidR="00525CD0" w:rsidRDefault="00525CD0" w:rsidP="00525CD0">
      <w:r>
        <w:t xml:space="preserve">3. </w:t>
      </w:r>
      <w:r>
        <w:tab/>
      </w:r>
      <w:r>
        <w:t>My experiment shell randomizes the order of the instances</w:t>
      </w:r>
      <w:r>
        <w:t xml:space="preserve"> (making sure to keep instances lined up with their appropriate targets) it</w:t>
      </w:r>
      <w:r>
        <w:t xml:space="preserve"> and splits </w:t>
      </w:r>
      <w:r>
        <w:t>the data</w:t>
      </w:r>
      <w:r>
        <w:t xml:space="preserve"> into a training </w:t>
      </w:r>
      <w:r>
        <w:t>set (70%) and a test set (30%)?</w:t>
      </w:r>
    </w:p>
    <w:p w14:paraId="3A6FDF97" w14:textId="77777777" w:rsidR="00525CD0" w:rsidRDefault="00525CD0" w:rsidP="00525CD0"/>
    <w:p w14:paraId="70E16FD5" w14:textId="77777777" w:rsidR="00525CD0" w:rsidRDefault="00525CD0" w:rsidP="00525CD0">
      <w:r>
        <w:t xml:space="preserve">4. </w:t>
      </w:r>
      <w:r>
        <w:tab/>
        <w:t>I have created a HardCoded classifier class with two methods: train and predict. The train method accepts training data (including targets). The predict method returns a prediction or classification for each instance it receives.</w:t>
      </w:r>
    </w:p>
    <w:p w14:paraId="138C1F44" w14:textId="77777777" w:rsidR="00525CD0" w:rsidRDefault="00525CD0" w:rsidP="00525CD0"/>
    <w:p w14:paraId="019821F0" w14:textId="77777777" w:rsidR="00525CD0" w:rsidRDefault="00525CD0" w:rsidP="00525CD0">
      <w:r>
        <w:t xml:space="preserve">5. </w:t>
      </w:r>
      <w:r>
        <w:tab/>
        <w:t>The Experiment Shell, processes the data, passes the training data to the classifier’s train method, the test data to the predict method, and then compares the predicted values against the correct answers, to produce an overall accuracy (on the test set).</w:t>
      </w:r>
    </w:p>
    <w:p w14:paraId="445AAA70" w14:textId="77777777" w:rsidR="00525CD0" w:rsidRDefault="00525CD0" w:rsidP="00525CD0"/>
    <w:p w14:paraId="654951A5" w14:textId="77777777" w:rsidR="00525CD0" w:rsidRDefault="00525CD0" w:rsidP="00525CD0">
      <w:r>
        <w:t xml:space="preserve">6. </w:t>
      </w:r>
      <w:r>
        <w:tab/>
      </w:r>
      <w:r>
        <w:t>I have run the HardCoded</w:t>
      </w:r>
      <w:r>
        <w:t xml:space="preserve"> classifier on the Iris dataset and obtained a result.</w:t>
      </w:r>
    </w:p>
    <w:p w14:paraId="48CE0CC5" w14:textId="77777777" w:rsidR="00525CD0" w:rsidRDefault="00525CD0" w:rsidP="00525CD0"/>
    <w:p w14:paraId="23CCB5A3" w14:textId="77777777" w:rsidR="00525CD0" w:rsidRDefault="00525CD0" w:rsidP="00525CD0">
      <w:r>
        <w:t>7.</w:t>
      </w:r>
      <w:r>
        <w:t xml:space="preserve"> What accuracy do you get when running the HardCoded classifier on the Iris dataset and why do you think that is?</w:t>
      </w:r>
    </w:p>
    <w:p w14:paraId="7F610068" w14:textId="77777777" w:rsidR="00525CD0" w:rsidRDefault="00525CD0" w:rsidP="00525CD0"/>
    <w:p w14:paraId="47599FF3" w14:textId="77777777" w:rsidR="00525CD0" w:rsidRDefault="00525CD0" w:rsidP="00525CD0"/>
    <w:p w14:paraId="545A0504" w14:textId="77777777" w:rsidR="00485603" w:rsidRDefault="00485603" w:rsidP="00525CD0"/>
    <w:p w14:paraId="1C7F5F32" w14:textId="77777777" w:rsidR="00485603" w:rsidRDefault="00485603" w:rsidP="00525CD0"/>
    <w:p w14:paraId="5D73B47D" w14:textId="77777777" w:rsidR="00485603" w:rsidRDefault="00485603" w:rsidP="00525CD0">
      <w:bookmarkStart w:id="0" w:name="_GoBack"/>
      <w:bookmarkEnd w:id="0"/>
    </w:p>
    <w:p w14:paraId="3AE00982" w14:textId="77777777" w:rsidR="00525CD0" w:rsidRDefault="00525CD0" w:rsidP="00525CD0">
      <w:r>
        <w:t>8.</w:t>
      </w:r>
      <w:r>
        <w:t xml:space="preserve"> Please </w:t>
      </w:r>
      <w:r>
        <w:t xml:space="preserve">select the </w:t>
      </w:r>
      <w:r>
        <w:t>category you feel best describes your assignment</w:t>
      </w:r>
      <w:r>
        <w:t>:</w:t>
      </w:r>
    </w:p>
    <w:p w14:paraId="3FD9A1DC" w14:textId="77777777" w:rsidR="00525CD0" w:rsidRDefault="00525CD0" w:rsidP="00525CD0"/>
    <w:p w14:paraId="1B234266" w14:textId="77777777" w:rsidR="00525CD0" w:rsidRDefault="00525CD0" w:rsidP="00525CD0"/>
    <w:p w14:paraId="32B715DA" w14:textId="77777777" w:rsidR="00525CD0" w:rsidRDefault="00525CD0" w:rsidP="00485603">
      <w:r>
        <w:t>9. Provide a brief justification (</w:t>
      </w:r>
      <w:r>
        <w:t>1-2 sentence</w:t>
      </w:r>
      <w:r>
        <w:t>s) for selecting that category:</w:t>
      </w:r>
      <w:r>
        <w:t xml:space="preserve"> </w:t>
      </w:r>
    </w:p>
    <w:p w14:paraId="34CE1B05" w14:textId="77777777" w:rsidR="00C14133" w:rsidRDefault="00C14133"/>
    <w:sectPr w:rsidR="00C14133" w:rsidSect="00525C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18A752" w14:textId="77777777" w:rsidR="00525CD0" w:rsidRDefault="00525CD0" w:rsidP="002873EE">
      <w:r>
        <w:separator/>
      </w:r>
    </w:p>
  </w:endnote>
  <w:endnote w:type="continuationSeparator" w:id="0">
    <w:p w14:paraId="73952563" w14:textId="77777777" w:rsidR="00525CD0" w:rsidRDefault="00525CD0" w:rsidP="00287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83F3F8" w14:textId="77777777" w:rsidR="00525CD0" w:rsidRDefault="00525CD0" w:rsidP="002873EE">
      <w:r>
        <w:separator/>
      </w:r>
    </w:p>
  </w:footnote>
  <w:footnote w:type="continuationSeparator" w:id="0">
    <w:p w14:paraId="34895C17" w14:textId="77777777" w:rsidR="00525CD0" w:rsidRDefault="00525CD0" w:rsidP="002873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CD0"/>
    <w:rsid w:val="000E75D0"/>
    <w:rsid w:val="002873EE"/>
    <w:rsid w:val="002D147B"/>
    <w:rsid w:val="00485603"/>
    <w:rsid w:val="00525CD0"/>
    <w:rsid w:val="00747069"/>
    <w:rsid w:val="00A57E2D"/>
    <w:rsid w:val="00C14133"/>
    <w:rsid w:val="00C403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51D5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031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1413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31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1413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141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4133"/>
    <w:rPr>
      <w:rFonts w:ascii="Lucida Grande" w:hAnsi="Lucida Grande" w:cs="Lucida Grande"/>
      <w:sz w:val="18"/>
      <w:szCs w:val="18"/>
    </w:rPr>
  </w:style>
  <w:style w:type="paragraph" w:styleId="Header">
    <w:name w:val="header"/>
    <w:basedOn w:val="Normal"/>
    <w:link w:val="HeaderChar"/>
    <w:uiPriority w:val="99"/>
    <w:unhideWhenUsed/>
    <w:rsid w:val="002873EE"/>
    <w:pPr>
      <w:tabs>
        <w:tab w:val="center" w:pos="4320"/>
        <w:tab w:val="right" w:pos="8640"/>
      </w:tabs>
    </w:pPr>
  </w:style>
  <w:style w:type="character" w:customStyle="1" w:styleId="HeaderChar">
    <w:name w:val="Header Char"/>
    <w:basedOn w:val="DefaultParagraphFont"/>
    <w:link w:val="Header"/>
    <w:uiPriority w:val="99"/>
    <w:rsid w:val="002873EE"/>
  </w:style>
  <w:style w:type="paragraph" w:styleId="Footer">
    <w:name w:val="footer"/>
    <w:basedOn w:val="Normal"/>
    <w:link w:val="FooterChar"/>
    <w:uiPriority w:val="99"/>
    <w:unhideWhenUsed/>
    <w:rsid w:val="002873EE"/>
    <w:pPr>
      <w:tabs>
        <w:tab w:val="center" w:pos="4320"/>
        <w:tab w:val="right" w:pos="8640"/>
      </w:tabs>
    </w:pPr>
  </w:style>
  <w:style w:type="character" w:customStyle="1" w:styleId="FooterChar">
    <w:name w:val="Footer Char"/>
    <w:basedOn w:val="DefaultParagraphFont"/>
    <w:link w:val="Footer"/>
    <w:uiPriority w:val="99"/>
    <w:rsid w:val="002873EE"/>
  </w:style>
  <w:style w:type="table" w:styleId="TableGrid">
    <w:name w:val="Table Grid"/>
    <w:basedOn w:val="TableNormal"/>
    <w:uiPriority w:val="59"/>
    <w:rsid w:val="007470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031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1413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31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1413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141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4133"/>
    <w:rPr>
      <w:rFonts w:ascii="Lucida Grande" w:hAnsi="Lucida Grande" w:cs="Lucida Grande"/>
      <w:sz w:val="18"/>
      <w:szCs w:val="18"/>
    </w:rPr>
  </w:style>
  <w:style w:type="paragraph" w:styleId="Header">
    <w:name w:val="header"/>
    <w:basedOn w:val="Normal"/>
    <w:link w:val="HeaderChar"/>
    <w:uiPriority w:val="99"/>
    <w:unhideWhenUsed/>
    <w:rsid w:val="002873EE"/>
    <w:pPr>
      <w:tabs>
        <w:tab w:val="center" w:pos="4320"/>
        <w:tab w:val="right" w:pos="8640"/>
      </w:tabs>
    </w:pPr>
  </w:style>
  <w:style w:type="character" w:customStyle="1" w:styleId="HeaderChar">
    <w:name w:val="Header Char"/>
    <w:basedOn w:val="DefaultParagraphFont"/>
    <w:link w:val="Header"/>
    <w:uiPriority w:val="99"/>
    <w:rsid w:val="002873EE"/>
  </w:style>
  <w:style w:type="paragraph" w:styleId="Footer">
    <w:name w:val="footer"/>
    <w:basedOn w:val="Normal"/>
    <w:link w:val="FooterChar"/>
    <w:uiPriority w:val="99"/>
    <w:unhideWhenUsed/>
    <w:rsid w:val="002873EE"/>
    <w:pPr>
      <w:tabs>
        <w:tab w:val="center" w:pos="4320"/>
        <w:tab w:val="right" w:pos="8640"/>
      </w:tabs>
    </w:pPr>
  </w:style>
  <w:style w:type="character" w:customStyle="1" w:styleId="FooterChar">
    <w:name w:val="Footer Char"/>
    <w:basedOn w:val="DefaultParagraphFont"/>
    <w:link w:val="Footer"/>
    <w:uiPriority w:val="99"/>
    <w:rsid w:val="002873EE"/>
  </w:style>
  <w:style w:type="table" w:styleId="TableGrid">
    <w:name w:val="Table Grid"/>
    <w:basedOn w:val="TableNormal"/>
    <w:uiPriority w:val="59"/>
    <w:rsid w:val="007470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burton:Library:Application%20Support:Microsoft:Office:User%20Templates:My%20Templates:SB_BYU-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SB_BYU-I template.dotx</Template>
  <TotalTime>10</TotalTime>
  <Pages>1</Pages>
  <Words>182</Words>
  <Characters>1214</Characters>
  <Application>Microsoft Macintosh Word</Application>
  <DocSecurity>0</DocSecurity>
  <Lines>202</Lines>
  <Paragraphs>126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[doc_title]</vt:lpstr>
      <vt:lpstr>Heading 1</vt:lpstr>
    </vt:vector>
  </TitlesOfParts>
  <Manager/>
  <Company/>
  <LinksUpToDate>false</LinksUpToDate>
  <CharactersWithSpaces>1270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Shell / Hardcoded Classifier</dc:title>
  <dc:subject>CS 450</dc:subject>
  <dc:creator>Scott Burton</dc:creator>
  <cp:keywords/>
  <dc:description/>
  <cp:lastModifiedBy>Scott Burton</cp:lastModifiedBy>
  <cp:revision>2</cp:revision>
  <dcterms:created xsi:type="dcterms:W3CDTF">2016-01-06T16:05:00Z</dcterms:created>
  <dcterms:modified xsi:type="dcterms:W3CDTF">2016-01-06T16:19:00Z</dcterms:modified>
  <cp:category/>
</cp:coreProperties>
</file>